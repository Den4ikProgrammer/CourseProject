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AF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520">
        <w:rPr>
          <w:rFonts w:ascii="Times New Roman" w:hAnsi="Times New Roman" w:cs="Times New Roman"/>
          <w:sz w:val="28"/>
          <w:szCs w:val="28"/>
        </w:rPr>
        <w:t xml:space="preserve">1 </w:t>
      </w:r>
      <w:r w:rsidRPr="00703288"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5FC1" w:rsidRPr="00703288" w:rsidRDefault="00325FC1" w:rsidP="0070328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Назначение и область применения:</w:t>
      </w:r>
    </w:p>
    <w:p w:rsidR="00F07520" w:rsidRDefault="00F07520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520">
        <w:rPr>
          <w:rFonts w:ascii="Times New Roman" w:hAnsi="Times New Roman" w:cs="Times New Roman"/>
          <w:sz w:val="28"/>
          <w:szCs w:val="28"/>
        </w:rPr>
        <w:t>Программа предназначена для организации поэтапного обучения с автоматизированным контролем знаний. Система обеспечивает последовательное изучение учебного материала через тематические лекции с последующим прохождением тестирования. После прохождения теста система автоматически вычисляет процент правильных ответов и сохраняет результаты для отслеживания прогресса.</w:t>
      </w:r>
    </w:p>
    <w:p w:rsidR="00D96E93" w:rsidRDefault="00D96E93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6E93">
        <w:rPr>
          <w:rFonts w:ascii="Times New Roman" w:hAnsi="Times New Roman" w:cs="Times New Roman"/>
          <w:sz w:val="28"/>
          <w:szCs w:val="28"/>
        </w:rPr>
        <w:t>Решение применяется в образовательных учреждениях для организации модульного обучения, где требуется последовательное изучение материала с контролем усвоения каждой темы.</w:t>
      </w:r>
    </w:p>
    <w:p w:rsidR="00325FC1" w:rsidRPr="00D96E93" w:rsidRDefault="00325FC1" w:rsidP="007032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6E93">
        <w:rPr>
          <w:rFonts w:ascii="Times New Roman" w:hAnsi="Times New Roman" w:cs="Times New Roman"/>
          <w:b/>
          <w:sz w:val="28"/>
          <w:szCs w:val="28"/>
        </w:rPr>
        <w:t>Основные категории пользователей:</w:t>
      </w:r>
      <w:r w:rsidR="00D96E93">
        <w:rPr>
          <w:rFonts w:ascii="Times New Roman" w:hAnsi="Times New Roman" w:cs="Times New Roman"/>
          <w:b/>
          <w:sz w:val="28"/>
          <w:szCs w:val="28"/>
        </w:rPr>
        <w:t xml:space="preserve"> + Разграничение прав доступа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Учащийся</w:t>
      </w:r>
      <w:r w:rsidR="00D96E93">
        <w:rPr>
          <w:rFonts w:ascii="Times New Roman" w:hAnsi="Times New Roman" w:cs="Times New Roman"/>
          <w:sz w:val="28"/>
          <w:szCs w:val="28"/>
        </w:rPr>
        <w:t>: просмотр содержания лекций, прохождение тестов, доступ в личный кабинет.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Преподаватель</w:t>
      </w:r>
      <w:r w:rsidR="00D96E93">
        <w:rPr>
          <w:rFonts w:ascii="Times New Roman" w:hAnsi="Times New Roman" w:cs="Times New Roman"/>
          <w:sz w:val="28"/>
          <w:szCs w:val="28"/>
        </w:rPr>
        <w:t xml:space="preserve">: </w:t>
      </w:r>
      <w:r w:rsidR="00D96E93">
        <w:rPr>
          <w:rFonts w:ascii="Times New Roman" w:hAnsi="Times New Roman" w:cs="Times New Roman"/>
          <w:sz w:val="28"/>
          <w:szCs w:val="28"/>
        </w:rPr>
        <w:t>просмотр содержания лекций</w:t>
      </w:r>
      <w:r w:rsidR="00D96E93">
        <w:rPr>
          <w:rFonts w:ascii="Times New Roman" w:hAnsi="Times New Roman" w:cs="Times New Roman"/>
          <w:sz w:val="28"/>
          <w:szCs w:val="28"/>
        </w:rPr>
        <w:t xml:space="preserve">, просмотр результатов прохождения тестов, доступ в личный кабинет. 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Гость</w:t>
      </w:r>
      <w:r w:rsidR="00D96E93">
        <w:rPr>
          <w:rFonts w:ascii="Times New Roman" w:hAnsi="Times New Roman" w:cs="Times New Roman"/>
          <w:sz w:val="28"/>
          <w:szCs w:val="28"/>
        </w:rPr>
        <w:t>:</w:t>
      </w:r>
      <w:r w:rsidR="00D96E93">
        <w:rPr>
          <w:rFonts w:ascii="Times New Roman" w:hAnsi="Times New Roman" w:cs="Times New Roman"/>
          <w:sz w:val="28"/>
          <w:szCs w:val="28"/>
        </w:rPr>
        <w:t xml:space="preserve"> просмотр содержания лекций</w:t>
      </w:r>
    </w:p>
    <w:p w:rsidR="00325FC1" w:rsidRPr="00703288" w:rsidRDefault="00325FC1" w:rsidP="0070328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25FC1" w:rsidRPr="00703288" w:rsidRDefault="00325FC1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Требуется разработать </w:t>
      </w:r>
      <w:r w:rsidRPr="00D96E93">
        <w:rPr>
          <w:rFonts w:ascii="Times New Roman" w:hAnsi="Times New Roman" w:cs="Times New Roman"/>
          <w:b/>
          <w:sz w:val="28"/>
          <w:szCs w:val="28"/>
        </w:rPr>
        <w:t>оконное</w:t>
      </w:r>
      <w:r w:rsidRPr="00703288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7563F2" w:rsidRPr="00703288">
        <w:rPr>
          <w:rFonts w:ascii="Times New Roman" w:hAnsi="Times New Roman" w:cs="Times New Roman"/>
          <w:sz w:val="28"/>
          <w:szCs w:val="28"/>
        </w:rPr>
        <w:t>е. В системе возможна авторизация, после авторизации открывается доступ к темам и лекциям по этим темам. так же после прохождения лекции требуется про</w:t>
      </w:r>
      <w:r w:rsidR="00D96E93">
        <w:rPr>
          <w:rFonts w:ascii="Times New Roman" w:hAnsi="Times New Roman" w:cs="Times New Roman"/>
          <w:sz w:val="28"/>
          <w:szCs w:val="28"/>
        </w:rPr>
        <w:t>йти тесты по материалу лекций. Н</w:t>
      </w:r>
      <w:r w:rsidR="007563F2" w:rsidRPr="00703288">
        <w:rPr>
          <w:rFonts w:ascii="Times New Roman" w:hAnsi="Times New Roman" w:cs="Times New Roman"/>
          <w:sz w:val="28"/>
          <w:szCs w:val="28"/>
        </w:rPr>
        <w:t>еавторизованный пользователь мож</w:t>
      </w:r>
      <w:r w:rsidR="00D96E93">
        <w:rPr>
          <w:rFonts w:ascii="Times New Roman" w:hAnsi="Times New Roman" w:cs="Times New Roman"/>
          <w:sz w:val="28"/>
          <w:szCs w:val="28"/>
        </w:rPr>
        <w:t>ет просматривать названия тем и содержания лекций</w:t>
      </w:r>
      <w:r w:rsidR="007563F2" w:rsidRPr="00703288">
        <w:rPr>
          <w:rFonts w:ascii="Times New Roman" w:hAnsi="Times New Roman" w:cs="Times New Roman"/>
          <w:sz w:val="28"/>
          <w:szCs w:val="28"/>
        </w:rPr>
        <w:t>.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:rsidR="007563F2" w:rsidRPr="00D96E93" w:rsidRDefault="007563F2" w:rsidP="00D96E9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6E93">
        <w:rPr>
          <w:rFonts w:ascii="Times New Roman" w:hAnsi="Times New Roman" w:cs="Times New Roman"/>
          <w:sz w:val="28"/>
          <w:szCs w:val="28"/>
        </w:rPr>
        <w:t>авторизация</w:t>
      </w:r>
    </w:p>
    <w:p w:rsidR="007563F2" w:rsidRPr="00D96E93" w:rsidRDefault="007563F2" w:rsidP="00D96E9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6E93">
        <w:rPr>
          <w:rFonts w:ascii="Times New Roman" w:hAnsi="Times New Roman" w:cs="Times New Roman"/>
          <w:sz w:val="28"/>
          <w:szCs w:val="28"/>
        </w:rPr>
        <w:lastRenderedPageBreak/>
        <w:t>просмотр содержания лекций по разным темам</w:t>
      </w:r>
    </w:p>
    <w:p w:rsidR="007563F2" w:rsidRPr="00D96E93" w:rsidRDefault="007563F2" w:rsidP="00D96E9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6E93">
        <w:rPr>
          <w:rFonts w:ascii="Times New Roman" w:hAnsi="Times New Roman" w:cs="Times New Roman"/>
          <w:sz w:val="28"/>
          <w:szCs w:val="28"/>
        </w:rPr>
        <w:t>прохождение тестов по лекциям</w:t>
      </w:r>
    </w:p>
    <w:p w:rsidR="00D96E93" w:rsidRPr="00D96E93" w:rsidRDefault="007563F2" w:rsidP="00D96E9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6E93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Логика работы ПО: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Пользователь входит в систему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Просматривает лекцию по теме 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Отвечает на вопросы по лекции в виде теста</w:t>
      </w:r>
    </w:p>
    <w:p w:rsidR="007563F2" w:rsidRPr="00703288" w:rsidRDefault="007563F2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Получает оценку в зависимости от количества правильных ответов</w:t>
      </w:r>
    </w:p>
    <w:p w:rsidR="00703288" w:rsidRPr="00703288" w:rsidRDefault="00703288" w:rsidP="00703288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>Выбор состава программных и технических средств\</w:t>
      </w:r>
    </w:p>
    <w:p w:rsidR="00703288" w:rsidRPr="00F07520" w:rsidRDefault="00703288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ПО будет использоваться на ПК. Для разработки был использован язык программирования </w:t>
      </w:r>
      <w:r w:rsidRPr="007032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3288">
        <w:rPr>
          <w:rFonts w:ascii="Times New Roman" w:hAnsi="Times New Roman" w:cs="Times New Roman"/>
          <w:sz w:val="28"/>
          <w:szCs w:val="28"/>
        </w:rPr>
        <w:t xml:space="preserve"># и база данных </w:t>
      </w:r>
      <w:r w:rsidRPr="00703288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7032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03288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Pr="00703288">
        <w:rPr>
          <w:rFonts w:ascii="Times New Roman" w:hAnsi="Times New Roman" w:cs="Times New Roman"/>
          <w:sz w:val="28"/>
          <w:szCs w:val="28"/>
        </w:rPr>
        <w:t xml:space="preserve"> данный стек технологий не является устаревшим и я других не знаю. система контроля версий </w:t>
      </w:r>
      <w:proofErr w:type="spellStart"/>
      <w:r w:rsidRPr="007032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703288" w:rsidRDefault="00703288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288">
        <w:rPr>
          <w:rFonts w:ascii="Times New Roman" w:hAnsi="Times New Roman" w:cs="Times New Roman"/>
          <w:sz w:val="28"/>
          <w:szCs w:val="28"/>
        </w:rPr>
        <w:t xml:space="preserve">Требование минимальные просто чтоб работало и включалось. </w:t>
      </w:r>
    </w:p>
    <w:p w:rsidR="00B36A76" w:rsidRDefault="00B36A76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A76" w:rsidRPr="00B36A76" w:rsidRDefault="00B36A76" w:rsidP="00B36A76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Минимальные системные требования для конечного пользователя: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Операционная</w:t>
      </w: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 xml:space="preserve"> </w:t>
      </w: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система</w:t>
      </w: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: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Windows 7 SP1 / Windows 8.1 / Windows 10 / Windows 11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Процессор: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1 ГГц или более производительный, с поддержкой SSE2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Оперативная память: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2 ГБ RAM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Место на диске: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1 ГБ для установки приложения и компонентов</w:t>
      </w:r>
    </w:p>
    <w:p w:rsidR="00B36A76" w:rsidRPr="00B36A76" w:rsidRDefault="00B36A76" w:rsidP="00B36A76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Дополнительные компоненты: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B36A7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.NET Framework 4.7.2 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или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 xml:space="preserve"> .NET 6 Desktop Runtime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MSSQL </w:t>
      </w:r>
      <w:proofErr w:type="spellStart"/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Express</w:t>
      </w:r>
      <w:proofErr w:type="spellEnd"/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2019 или новее</w:t>
      </w:r>
    </w:p>
    <w:p w:rsidR="00B36A76" w:rsidRPr="00B36A76" w:rsidRDefault="00B36A76" w:rsidP="00B36A7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36A7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Разрешение экрана:</w:t>
      </w:r>
      <w:r w:rsidRPr="00B36A76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1280 × 720 точек</w:t>
      </w:r>
    </w:p>
    <w:p w:rsidR="00B36A76" w:rsidRPr="00703288" w:rsidRDefault="00B36A76" w:rsidP="007032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6A76" w:rsidRPr="0070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BE4"/>
    <w:multiLevelType w:val="multilevel"/>
    <w:tmpl w:val="E54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A4096"/>
    <w:multiLevelType w:val="hybridMultilevel"/>
    <w:tmpl w:val="DF567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7745C"/>
    <w:multiLevelType w:val="multilevel"/>
    <w:tmpl w:val="76145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C1"/>
    <w:rsid w:val="00325FC1"/>
    <w:rsid w:val="00703288"/>
    <w:rsid w:val="007563F2"/>
    <w:rsid w:val="008463AF"/>
    <w:rsid w:val="00B36A76"/>
    <w:rsid w:val="00D96E93"/>
    <w:rsid w:val="00F0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D6F4"/>
  <w15:chartTrackingRefBased/>
  <w15:docId w15:val="{992FAA0D-74F7-4289-9F68-990CE815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36A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FC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6A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36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6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0109-02</dc:creator>
  <cp:keywords/>
  <dc:description/>
  <cp:lastModifiedBy>221</cp:lastModifiedBy>
  <cp:revision>2</cp:revision>
  <dcterms:created xsi:type="dcterms:W3CDTF">2025-10-30T08:44:00Z</dcterms:created>
  <dcterms:modified xsi:type="dcterms:W3CDTF">2025-10-30T08:44:00Z</dcterms:modified>
</cp:coreProperties>
</file>